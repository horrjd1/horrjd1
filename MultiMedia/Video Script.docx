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le contains information about title, author and location"/>
      </w:tblPr>
      <w:tblGrid>
        <w:gridCol w:w="8640"/>
      </w:tblGrid>
      <w:tr w:rsidR="00E57E78" w14:paraId="28C569B5" w14:textId="77777777" w:rsidTr="00B946F2">
        <w:trPr>
          <w:trHeight w:val="7110"/>
        </w:trPr>
        <w:tc>
          <w:tcPr>
            <w:tcW w:w="8856" w:type="dxa"/>
          </w:tcPr>
          <w:p w14:paraId="22A56FAA" w14:textId="69B523DD" w:rsidR="00E57E78" w:rsidRPr="00545B21" w:rsidRDefault="00E57E78" w:rsidP="00E57E78">
            <w:pPr>
              <w:pStyle w:val="Title"/>
            </w:pPr>
            <w:r w:rsidRPr="00545B21">
              <w:t>“</w:t>
            </w:r>
            <w:r w:rsidR="00DC7C42">
              <w:t>Razer ornata review</w:t>
            </w:r>
            <w:r w:rsidRPr="00545B21">
              <w:t>”</w:t>
            </w:r>
          </w:p>
          <w:p w14:paraId="3FB98747" w14:textId="77777777" w:rsidR="00E57E78" w:rsidRDefault="005952FE" w:rsidP="00E57E78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C3F16A678C2946099664CC9901BE4EBD"/>
                </w:placeholder>
                <w:temporary/>
                <w:showingPlcHdr/>
                <w15:appearance w15:val="hidden"/>
              </w:sdtPr>
              <w:sdtEndPr/>
              <w:sdtContent>
                <w:r w:rsidR="00DD2C6C">
                  <w:t>By</w:t>
                </w:r>
              </w:sdtContent>
            </w:sdt>
          </w:p>
          <w:p w14:paraId="4B878350" w14:textId="7DAC10FF" w:rsidR="00E57E78" w:rsidRDefault="00DC7C42" w:rsidP="00B72103">
            <w:pPr>
              <w:pStyle w:val="Author"/>
            </w:pPr>
            <w:r>
              <w:t>Jamie Horrell</w:t>
            </w:r>
          </w:p>
        </w:tc>
      </w:tr>
      <w:tr w:rsidR="00E57E78" w14:paraId="1C7BB51A" w14:textId="77777777" w:rsidTr="00B946F2">
        <w:trPr>
          <w:trHeight w:val="5580"/>
        </w:trPr>
        <w:tc>
          <w:tcPr>
            <w:tcW w:w="8856" w:type="dxa"/>
            <w:vAlign w:val="bottom"/>
          </w:tcPr>
          <w:p w14:paraId="38750FD5" w14:textId="70D6A00D" w:rsidR="00E57E78" w:rsidRDefault="00E57E78" w:rsidP="00E57E78">
            <w:pPr>
              <w:pStyle w:val="Address"/>
            </w:pPr>
          </w:p>
          <w:p w14:paraId="7DED385D" w14:textId="23961A5E" w:rsidR="00E57E78" w:rsidRDefault="00E57E78" w:rsidP="00E57E78">
            <w:pPr>
              <w:pStyle w:val="Address"/>
            </w:pPr>
          </w:p>
          <w:p w14:paraId="10984DC3" w14:textId="0B60D299" w:rsidR="00E57E78" w:rsidRDefault="00E57E78" w:rsidP="00B72103">
            <w:pPr>
              <w:pStyle w:val="Address"/>
            </w:pPr>
          </w:p>
          <w:p w14:paraId="3DEBDCA0" w14:textId="0207E2A8" w:rsidR="00B72103" w:rsidRDefault="00B72103" w:rsidP="00B72103">
            <w:pPr>
              <w:pStyle w:val="Address"/>
            </w:pPr>
          </w:p>
        </w:tc>
      </w:tr>
    </w:tbl>
    <w:p w14:paraId="50DF6B27" w14:textId="77777777" w:rsidR="004A1C9B" w:rsidRPr="001D0BE7" w:rsidRDefault="002B6EA1" w:rsidP="001D0BE7">
      <w:pPr>
        <w:pStyle w:val="TRANSIN"/>
        <w:jc w:val="center"/>
        <w:rPr>
          <w:b/>
          <w:bCs/>
        </w:rPr>
      </w:pPr>
      <w:r>
        <w:br w:type="page"/>
      </w:r>
      <w:r w:rsidR="004A1C9B" w:rsidRPr="001D0BE7">
        <w:rPr>
          <w:b/>
          <w:bCs/>
          <w:sz w:val="32"/>
          <w:szCs w:val="32"/>
        </w:rPr>
        <w:lastRenderedPageBreak/>
        <w:t>Fade In:</w:t>
      </w:r>
      <w:r w:rsidR="0097410B" w:rsidRPr="001D0BE7">
        <w:rPr>
          <w:b/>
          <w:bCs/>
          <w:sz w:val="32"/>
          <w:szCs w:val="32"/>
        </w:rPr>
        <w:t xml:space="preserve"> (Title)</w:t>
      </w:r>
    </w:p>
    <w:p w14:paraId="261EA6AA" w14:textId="6799616A" w:rsidR="00707800" w:rsidRDefault="00AD224E" w:rsidP="001D0BE7">
      <w:pPr>
        <w:pStyle w:val="SCENEHEADING"/>
        <w:jc w:val="center"/>
        <w:rPr>
          <w:caps w:val="0"/>
        </w:rPr>
      </w:pPr>
      <w:r>
        <w:rPr>
          <w:caps w:val="0"/>
        </w:rPr>
        <w:t>Shots o</w:t>
      </w:r>
      <w:r w:rsidR="008A210F">
        <w:rPr>
          <w:caps w:val="0"/>
        </w:rPr>
        <w:t>f keyboard</w:t>
      </w:r>
    </w:p>
    <w:p w14:paraId="023B07BD" w14:textId="41C163DB" w:rsidR="00AD224E" w:rsidRPr="00AD224E" w:rsidRDefault="00AD224E" w:rsidP="00AD224E">
      <w:pPr>
        <w:pStyle w:val="SCENEHEADING"/>
        <w:jc w:val="center"/>
        <w:rPr>
          <w:caps w:val="0"/>
        </w:rPr>
      </w:pPr>
      <w:r w:rsidRPr="00AD224E">
        <w:rPr>
          <w:caps w:val="0"/>
        </w:rPr>
        <w:t>Starts to blur</w:t>
      </w:r>
    </w:p>
    <w:p w14:paraId="00EC8607" w14:textId="7D14F513" w:rsidR="00707800" w:rsidRDefault="00707800" w:rsidP="001D0BE7">
      <w:pPr>
        <w:pStyle w:val="SCENEHEADING"/>
        <w:jc w:val="center"/>
        <w:rPr>
          <w:caps w:val="0"/>
        </w:rPr>
      </w:pPr>
      <w:r>
        <w:rPr>
          <w:caps w:val="0"/>
        </w:rPr>
        <w:t>T</w:t>
      </w:r>
      <w:r w:rsidR="008A210F">
        <w:rPr>
          <w:caps w:val="0"/>
        </w:rPr>
        <w:t xml:space="preserve">itle </w:t>
      </w:r>
      <w:r w:rsidR="008A210F" w:rsidRPr="00AD224E">
        <w:rPr>
          <w:caps w:val="0"/>
        </w:rPr>
        <w:t>“</w:t>
      </w:r>
      <w:r w:rsidR="008A210F">
        <w:rPr>
          <w:caps w:val="0"/>
        </w:rPr>
        <w:t>RAZ</w:t>
      </w:r>
      <w:r w:rsidR="00A26DBA">
        <w:rPr>
          <w:caps w:val="0"/>
        </w:rPr>
        <w:t>E</w:t>
      </w:r>
      <w:r w:rsidR="008A210F">
        <w:rPr>
          <w:caps w:val="0"/>
        </w:rPr>
        <w:t>R ORNATA CHROMA</w:t>
      </w:r>
      <w:r w:rsidR="008A210F" w:rsidRPr="00AD224E">
        <w:rPr>
          <w:caps w:val="0"/>
        </w:rPr>
        <w:t xml:space="preserve">” </w:t>
      </w:r>
      <w:r w:rsidR="008A210F">
        <w:rPr>
          <w:caps w:val="0"/>
        </w:rPr>
        <w:t xml:space="preserve">appears around or </w:t>
      </w:r>
      <w:r>
        <w:rPr>
          <w:caps w:val="0"/>
        </w:rPr>
        <w:t>in front</w:t>
      </w:r>
      <w:r w:rsidR="008A210F">
        <w:rPr>
          <w:caps w:val="0"/>
        </w:rPr>
        <w:t xml:space="preserve"> of keyboard</w:t>
      </w:r>
      <w:r>
        <w:rPr>
          <w:caps w:val="0"/>
        </w:rPr>
        <w:t>.</w:t>
      </w:r>
    </w:p>
    <w:p w14:paraId="0CDE6BD9" w14:textId="77777777" w:rsidR="004A1C9B" w:rsidRDefault="00707800" w:rsidP="001D0BE7">
      <w:pPr>
        <w:pStyle w:val="SCENEHEADING"/>
        <w:jc w:val="center"/>
      </w:pPr>
      <w:r>
        <w:rPr>
          <w:caps w:val="0"/>
        </w:rPr>
        <w:t>Music in background</w:t>
      </w:r>
    </w:p>
    <w:p w14:paraId="4BDC2B3D" w14:textId="77777777" w:rsidR="00707800" w:rsidRDefault="00707800" w:rsidP="008A210F"/>
    <w:p w14:paraId="5873AC78" w14:textId="77777777" w:rsidR="008A210F" w:rsidRPr="001D0BE7" w:rsidRDefault="008A210F" w:rsidP="001D0BE7">
      <w:pPr>
        <w:pStyle w:val="TRANSIN"/>
        <w:jc w:val="center"/>
        <w:rPr>
          <w:b/>
          <w:bCs/>
          <w:sz w:val="32"/>
          <w:szCs w:val="32"/>
        </w:rPr>
      </w:pPr>
      <w:r w:rsidRPr="001D0BE7">
        <w:rPr>
          <w:b/>
          <w:bCs/>
          <w:sz w:val="32"/>
          <w:szCs w:val="32"/>
        </w:rPr>
        <w:t>CUT:</w:t>
      </w:r>
      <w:r w:rsidR="0097410B" w:rsidRPr="001D0BE7">
        <w:rPr>
          <w:b/>
          <w:bCs/>
          <w:sz w:val="32"/>
          <w:szCs w:val="32"/>
        </w:rPr>
        <w:t xml:space="preserve"> (INTRO)</w:t>
      </w:r>
    </w:p>
    <w:p w14:paraId="68AC6FED" w14:textId="77777777" w:rsidR="008A210F" w:rsidRPr="00707800" w:rsidRDefault="008A210F" w:rsidP="001D0BE7">
      <w:pPr>
        <w:pStyle w:val="SCENEHEADING"/>
        <w:jc w:val="center"/>
        <w:rPr>
          <w:caps w:val="0"/>
        </w:rPr>
      </w:pPr>
      <w:r w:rsidRPr="00707800">
        <w:rPr>
          <w:caps w:val="0"/>
        </w:rPr>
        <w:t>Actor in center of camera</w:t>
      </w:r>
    </w:p>
    <w:p w14:paraId="3A4ECC5C" w14:textId="05E059AB" w:rsidR="008A210F" w:rsidRPr="00707800" w:rsidRDefault="00707800" w:rsidP="001D0BE7">
      <w:pPr>
        <w:pStyle w:val="SCENEHEADING"/>
        <w:jc w:val="center"/>
        <w:rPr>
          <w:caps w:val="0"/>
        </w:rPr>
      </w:pPr>
      <w:r w:rsidRPr="00707800">
        <w:rPr>
          <w:caps w:val="0"/>
        </w:rPr>
        <w:t xml:space="preserve">Music </w:t>
      </w:r>
      <w:r w:rsidR="00AD224E">
        <w:rPr>
          <w:caps w:val="0"/>
        </w:rPr>
        <w:t>goes quiet</w:t>
      </w:r>
    </w:p>
    <w:p w14:paraId="7C02C986" w14:textId="34532DAC" w:rsidR="008A210F" w:rsidRPr="00256C73" w:rsidRDefault="008A210F" w:rsidP="008A210F">
      <w:pPr>
        <w:rPr>
          <w:color w:val="000000" w:themeColor="text1"/>
        </w:rPr>
      </w:pPr>
      <w:r w:rsidRPr="00256C73">
        <w:rPr>
          <w:color w:val="000000" w:themeColor="text1"/>
        </w:rPr>
        <w:t>“Let</w:t>
      </w:r>
      <w:r w:rsidR="00A00344" w:rsidRPr="00256C73">
        <w:rPr>
          <w:color w:val="000000" w:themeColor="text1"/>
        </w:rPr>
        <w:t>’</w:t>
      </w:r>
      <w:r w:rsidRPr="00256C73">
        <w:rPr>
          <w:color w:val="000000" w:themeColor="text1"/>
        </w:rPr>
        <w:t>s face it</w:t>
      </w:r>
      <w:r w:rsidR="00771FC5" w:rsidRPr="00256C73">
        <w:rPr>
          <w:color w:val="000000" w:themeColor="text1"/>
        </w:rPr>
        <w:t>, mechanical keyboards (especially gaming variants) are expensive</w:t>
      </w:r>
      <w:r w:rsidR="00F077DC" w:rsidRPr="00256C73">
        <w:rPr>
          <w:color w:val="000000" w:themeColor="text1"/>
        </w:rPr>
        <w:t>,</w:t>
      </w:r>
      <w:r w:rsidR="00771FC5" w:rsidRPr="00256C73">
        <w:rPr>
          <w:color w:val="000000" w:themeColor="text1"/>
        </w:rPr>
        <w:t xml:space="preserve"> and there are a lot of people </w:t>
      </w:r>
      <w:r w:rsidR="00F077DC" w:rsidRPr="00256C73">
        <w:rPr>
          <w:color w:val="000000" w:themeColor="text1"/>
        </w:rPr>
        <w:t xml:space="preserve">out there </w:t>
      </w:r>
      <w:r w:rsidR="00771FC5" w:rsidRPr="00256C73">
        <w:rPr>
          <w:color w:val="000000" w:themeColor="text1"/>
        </w:rPr>
        <w:t xml:space="preserve">that aren’t so keen on forking out a </w:t>
      </w:r>
      <w:r w:rsidR="00F077DC" w:rsidRPr="00256C73">
        <w:rPr>
          <w:color w:val="000000" w:themeColor="text1"/>
        </w:rPr>
        <w:t>$250</w:t>
      </w:r>
      <w:r w:rsidR="00A26DBA" w:rsidRPr="00256C73">
        <w:rPr>
          <w:color w:val="000000" w:themeColor="text1"/>
        </w:rPr>
        <w:t xml:space="preserve"> +</w:t>
      </w:r>
      <w:r w:rsidR="00F077DC" w:rsidRPr="00256C73">
        <w:rPr>
          <w:color w:val="000000" w:themeColor="text1"/>
        </w:rPr>
        <w:t xml:space="preserve"> or more </w:t>
      </w:r>
      <w:r w:rsidR="00A26DBA" w:rsidRPr="00256C73">
        <w:rPr>
          <w:color w:val="000000" w:themeColor="text1"/>
        </w:rPr>
        <w:t>new Zealand dollars</w:t>
      </w:r>
      <w:r w:rsidR="00EE11DB" w:rsidRPr="00256C73">
        <w:rPr>
          <w:color w:val="000000" w:themeColor="text1"/>
        </w:rPr>
        <w:t xml:space="preserve"> </w:t>
      </w:r>
      <w:r w:rsidR="00F077DC" w:rsidRPr="00256C73">
        <w:rPr>
          <w:color w:val="000000" w:themeColor="text1"/>
        </w:rPr>
        <w:t>for a decent one</w:t>
      </w:r>
      <w:r w:rsidR="00771FC5" w:rsidRPr="00256C73">
        <w:rPr>
          <w:color w:val="000000" w:themeColor="text1"/>
        </w:rPr>
        <w:t xml:space="preserve">, however if </w:t>
      </w:r>
      <w:r w:rsidR="00707800" w:rsidRPr="00256C73">
        <w:rPr>
          <w:color w:val="000000" w:themeColor="text1"/>
        </w:rPr>
        <w:t>they’re</w:t>
      </w:r>
      <w:r w:rsidR="00771FC5" w:rsidRPr="00256C73">
        <w:rPr>
          <w:color w:val="000000" w:themeColor="text1"/>
        </w:rPr>
        <w:t xml:space="preserve"> anything like me, </w:t>
      </w:r>
      <w:r w:rsidR="00F077DC" w:rsidRPr="00256C73">
        <w:rPr>
          <w:color w:val="000000" w:themeColor="text1"/>
        </w:rPr>
        <w:t xml:space="preserve">they </w:t>
      </w:r>
      <w:r w:rsidR="00771FC5" w:rsidRPr="00256C73">
        <w:rPr>
          <w:color w:val="000000" w:themeColor="text1"/>
        </w:rPr>
        <w:t xml:space="preserve">also feel </w:t>
      </w:r>
      <w:r w:rsidR="00707800" w:rsidRPr="00256C73">
        <w:rPr>
          <w:color w:val="000000" w:themeColor="text1"/>
        </w:rPr>
        <w:t>tired of the cheap feeling of membrane keyboards.</w:t>
      </w:r>
      <w:r w:rsidR="00AD224E" w:rsidRPr="00256C73">
        <w:rPr>
          <w:color w:val="000000" w:themeColor="text1"/>
        </w:rPr>
        <w:t>”</w:t>
      </w:r>
    </w:p>
    <w:p w14:paraId="11FA0D4C" w14:textId="77777777" w:rsidR="00707800" w:rsidRDefault="00707800" w:rsidP="008A210F"/>
    <w:p w14:paraId="40DCDA93" w14:textId="77777777" w:rsidR="00707800" w:rsidRPr="001D0BE7" w:rsidRDefault="00707800" w:rsidP="001D0BE7">
      <w:pPr>
        <w:pStyle w:val="TRANSIN"/>
        <w:jc w:val="center"/>
        <w:rPr>
          <w:b/>
          <w:bCs/>
          <w:sz w:val="32"/>
          <w:szCs w:val="32"/>
        </w:rPr>
      </w:pPr>
      <w:r w:rsidRPr="001D0BE7">
        <w:rPr>
          <w:b/>
          <w:bCs/>
          <w:sz w:val="32"/>
          <w:szCs w:val="32"/>
        </w:rPr>
        <w:t>CUT:</w:t>
      </w:r>
      <w:r w:rsidR="0097410B" w:rsidRPr="001D0BE7">
        <w:rPr>
          <w:b/>
          <w:bCs/>
          <w:sz w:val="32"/>
          <w:szCs w:val="32"/>
        </w:rPr>
        <w:t xml:space="preserve"> (SWITCHES)</w:t>
      </w:r>
    </w:p>
    <w:p w14:paraId="73BA1B8E" w14:textId="77777777" w:rsidR="00707800" w:rsidRDefault="00707800" w:rsidP="001D0BE7">
      <w:pPr>
        <w:pStyle w:val="SCENEHEADING"/>
        <w:jc w:val="center"/>
        <w:rPr>
          <w:caps w:val="0"/>
        </w:rPr>
      </w:pPr>
      <w:r w:rsidRPr="00707800">
        <w:rPr>
          <w:caps w:val="0"/>
        </w:rPr>
        <w:t>Shot</w:t>
      </w:r>
      <w:r>
        <w:rPr>
          <w:caps w:val="0"/>
        </w:rPr>
        <w:t>s</w:t>
      </w:r>
      <w:r w:rsidRPr="00707800">
        <w:rPr>
          <w:caps w:val="0"/>
        </w:rPr>
        <w:t xml:space="preserve"> of keyboard from above</w:t>
      </w:r>
      <w:r>
        <w:rPr>
          <w:caps w:val="0"/>
        </w:rPr>
        <w:t xml:space="preserve"> and from sides</w:t>
      </w:r>
    </w:p>
    <w:p w14:paraId="45C014D7" w14:textId="77777777" w:rsidR="00707800" w:rsidRDefault="00707800" w:rsidP="001D0BE7">
      <w:pPr>
        <w:jc w:val="center"/>
      </w:pPr>
      <w:r>
        <w:t>Title “NZ$180 | Chroma</w:t>
      </w:r>
    </w:p>
    <w:p w14:paraId="74EC587D" w14:textId="77777777" w:rsidR="00707800" w:rsidRPr="00707800" w:rsidRDefault="00707800" w:rsidP="001D0BE7">
      <w:pPr>
        <w:jc w:val="center"/>
      </w:pPr>
      <w:r>
        <w:t>Slow zoom out</w:t>
      </w:r>
    </w:p>
    <w:p w14:paraId="2A0BB231" w14:textId="16DAEA29" w:rsidR="00707800" w:rsidRPr="00256C73" w:rsidRDefault="00707800" w:rsidP="008A210F">
      <w:pPr>
        <w:rPr>
          <w:color w:val="000000" w:themeColor="text1"/>
        </w:rPr>
      </w:pPr>
      <w:r w:rsidRPr="00256C73">
        <w:rPr>
          <w:color w:val="000000" w:themeColor="text1"/>
        </w:rPr>
        <w:t xml:space="preserve">“This is where the </w:t>
      </w:r>
      <w:r w:rsidR="00A00344" w:rsidRPr="00256C73">
        <w:rPr>
          <w:color w:val="000000" w:themeColor="text1"/>
        </w:rPr>
        <w:t>RAZER ORNATA</w:t>
      </w:r>
      <w:r w:rsidRPr="00256C73">
        <w:rPr>
          <w:color w:val="000000" w:themeColor="text1"/>
        </w:rPr>
        <w:t xml:space="preserve"> comes in, Razer has created their own take on the ‘</w:t>
      </w:r>
      <w:proofErr w:type="spellStart"/>
      <w:r w:rsidR="004904EC" w:rsidRPr="00256C73">
        <w:rPr>
          <w:color w:val="000000" w:themeColor="text1"/>
        </w:rPr>
        <w:t>m</w:t>
      </w:r>
      <w:r w:rsidRPr="00256C73">
        <w:rPr>
          <w:color w:val="000000" w:themeColor="text1"/>
        </w:rPr>
        <w:t>echa</w:t>
      </w:r>
      <w:proofErr w:type="spellEnd"/>
      <w:r w:rsidRPr="00256C73">
        <w:rPr>
          <w:color w:val="000000" w:themeColor="text1"/>
        </w:rPr>
        <w:t>-membrane’ switch. What this means is t</w:t>
      </w:r>
      <w:r w:rsidR="00AA7537" w:rsidRPr="00256C73">
        <w:rPr>
          <w:color w:val="000000" w:themeColor="text1"/>
        </w:rPr>
        <w:t xml:space="preserve">hat underneath the keycaps there is a </w:t>
      </w:r>
      <w:r w:rsidR="00EE11DB" w:rsidRPr="00256C73">
        <w:rPr>
          <w:color w:val="000000" w:themeColor="text1"/>
        </w:rPr>
        <w:t>rubber dome (like in all membrane keyboards, but</w:t>
      </w:r>
      <w:r w:rsidR="00AA7537" w:rsidRPr="00256C73">
        <w:rPr>
          <w:color w:val="000000" w:themeColor="text1"/>
        </w:rPr>
        <w:t xml:space="preserve"> with </w:t>
      </w:r>
      <w:r w:rsidR="00EE11DB" w:rsidRPr="00256C73">
        <w:rPr>
          <w:color w:val="000000" w:themeColor="text1"/>
        </w:rPr>
        <w:t>a</w:t>
      </w:r>
      <w:r w:rsidR="00AA7537" w:rsidRPr="00256C73">
        <w:rPr>
          <w:color w:val="000000" w:themeColor="text1"/>
        </w:rPr>
        <w:t xml:space="preserve"> mechanism above</w:t>
      </w:r>
      <w:r w:rsidR="00EE11DB" w:rsidRPr="00256C73">
        <w:rPr>
          <w:color w:val="000000" w:themeColor="text1"/>
        </w:rPr>
        <w:t xml:space="preserve"> that</w:t>
      </w:r>
      <w:r w:rsidR="0097410B" w:rsidRPr="00256C73">
        <w:rPr>
          <w:color w:val="000000" w:themeColor="text1"/>
        </w:rPr>
        <w:t xml:space="preserve"> give</w:t>
      </w:r>
      <w:r w:rsidR="00EE11DB" w:rsidRPr="00256C73">
        <w:rPr>
          <w:color w:val="000000" w:themeColor="text1"/>
        </w:rPr>
        <w:t>s</w:t>
      </w:r>
      <w:r w:rsidR="0097410B" w:rsidRPr="00256C73">
        <w:rPr>
          <w:color w:val="000000" w:themeColor="text1"/>
        </w:rPr>
        <w:t xml:space="preserve"> them a more mechanical feel and sound.</w:t>
      </w:r>
      <w:r w:rsidR="006A0126" w:rsidRPr="00256C73">
        <w:rPr>
          <w:color w:val="000000" w:themeColor="text1"/>
        </w:rPr>
        <w:t xml:space="preserve"> And razer pulls this off exceptionally well</w:t>
      </w:r>
      <w:r w:rsidR="00F22B96" w:rsidRPr="00256C73">
        <w:rPr>
          <w:color w:val="000000" w:themeColor="text1"/>
        </w:rPr>
        <w:t xml:space="preserve">, it feels </w:t>
      </w:r>
      <w:r w:rsidR="006D6FD4" w:rsidRPr="00256C73">
        <w:rPr>
          <w:color w:val="000000" w:themeColor="text1"/>
        </w:rPr>
        <w:t>actually</w:t>
      </w:r>
      <w:r w:rsidR="00F22B96" w:rsidRPr="00256C73">
        <w:rPr>
          <w:color w:val="000000" w:themeColor="text1"/>
        </w:rPr>
        <w:t xml:space="preserve"> closer to a mechanical switch then a membrane one</w:t>
      </w:r>
      <w:r w:rsidR="00DC7C42" w:rsidRPr="00256C73">
        <w:rPr>
          <w:color w:val="000000" w:themeColor="text1"/>
        </w:rPr>
        <w:t>. Here’s how they sound compared to a standard membrane keyboard</w:t>
      </w:r>
      <w:r w:rsidR="00733FA3" w:rsidRPr="00256C73">
        <w:rPr>
          <w:color w:val="000000" w:themeColor="text1"/>
        </w:rPr>
        <w:t>.</w:t>
      </w:r>
      <w:r w:rsidR="00AD224E" w:rsidRPr="00256C73">
        <w:rPr>
          <w:color w:val="000000" w:themeColor="text1"/>
        </w:rPr>
        <w:t>”</w:t>
      </w:r>
    </w:p>
    <w:p w14:paraId="560FAA9D" w14:textId="2345E408" w:rsidR="00DC7C42" w:rsidRDefault="00DC7C42" w:rsidP="00DC7C42">
      <w:pPr>
        <w:pStyle w:val="SCENEHEADING"/>
        <w:jc w:val="center"/>
        <w:rPr>
          <w:caps w:val="0"/>
        </w:rPr>
      </w:pPr>
      <w:r w:rsidRPr="00DC7C42">
        <w:rPr>
          <w:caps w:val="0"/>
        </w:rPr>
        <w:t xml:space="preserve">Cuts back and forth between typing on membrane to the </w:t>
      </w:r>
      <w:proofErr w:type="spellStart"/>
      <w:r>
        <w:rPr>
          <w:caps w:val="0"/>
        </w:rPr>
        <w:t>O</w:t>
      </w:r>
      <w:r w:rsidRPr="00DC7C42">
        <w:rPr>
          <w:caps w:val="0"/>
        </w:rPr>
        <w:t>rnata</w:t>
      </w:r>
      <w:proofErr w:type="spellEnd"/>
    </w:p>
    <w:p w14:paraId="4B49CAB7" w14:textId="6D4D561A" w:rsidR="00963631" w:rsidRPr="00963631" w:rsidRDefault="00963631" w:rsidP="00963631">
      <w:pPr>
        <w:pStyle w:val="SCENEHEADING"/>
        <w:jc w:val="center"/>
        <w:rPr>
          <w:caps w:val="0"/>
        </w:rPr>
      </w:pPr>
      <w:r w:rsidRPr="00963631">
        <w:rPr>
          <w:caps w:val="0"/>
        </w:rPr>
        <w:t>Music fades out so only typing can be heard</w:t>
      </w:r>
    </w:p>
    <w:p w14:paraId="1DBFC22B" w14:textId="77777777" w:rsidR="006A0126" w:rsidRPr="001D0BE7" w:rsidRDefault="006A0126" w:rsidP="001D0BE7">
      <w:pPr>
        <w:pStyle w:val="TRANSIN"/>
        <w:jc w:val="center"/>
        <w:rPr>
          <w:b/>
          <w:bCs/>
          <w:sz w:val="32"/>
          <w:szCs w:val="32"/>
        </w:rPr>
      </w:pPr>
    </w:p>
    <w:p w14:paraId="4AA986E5" w14:textId="77777777" w:rsidR="006A0126" w:rsidRDefault="006A0126" w:rsidP="008A210F"/>
    <w:p w14:paraId="64A8E3BE" w14:textId="1AB3B298" w:rsidR="006A0126" w:rsidRPr="001D0BE7" w:rsidRDefault="006A0126" w:rsidP="001D0BE7">
      <w:pPr>
        <w:pStyle w:val="TRANSIN"/>
        <w:jc w:val="center"/>
        <w:rPr>
          <w:b/>
          <w:bCs/>
          <w:sz w:val="32"/>
          <w:szCs w:val="32"/>
        </w:rPr>
      </w:pPr>
      <w:r w:rsidRPr="001D0BE7">
        <w:rPr>
          <w:b/>
          <w:bCs/>
          <w:sz w:val="32"/>
          <w:szCs w:val="32"/>
        </w:rPr>
        <w:t>CUT: (</w:t>
      </w:r>
      <w:r w:rsidR="00EE2AED" w:rsidRPr="001D0BE7">
        <w:rPr>
          <w:b/>
          <w:bCs/>
          <w:sz w:val="32"/>
          <w:szCs w:val="32"/>
        </w:rPr>
        <w:t xml:space="preserve">Body and </w:t>
      </w:r>
      <w:r w:rsidRPr="001D0BE7">
        <w:rPr>
          <w:b/>
          <w:bCs/>
          <w:sz w:val="32"/>
          <w:szCs w:val="32"/>
        </w:rPr>
        <w:t>Key Height)</w:t>
      </w:r>
    </w:p>
    <w:p w14:paraId="3E35E716" w14:textId="13769B2E" w:rsidR="006A0126" w:rsidRDefault="006A0126" w:rsidP="001D0BE7">
      <w:pPr>
        <w:pStyle w:val="SCENEHEADING"/>
        <w:jc w:val="center"/>
        <w:rPr>
          <w:caps w:val="0"/>
        </w:rPr>
      </w:pPr>
      <w:r w:rsidRPr="00707800">
        <w:rPr>
          <w:caps w:val="0"/>
        </w:rPr>
        <w:t>Shot</w:t>
      </w:r>
      <w:r>
        <w:rPr>
          <w:caps w:val="0"/>
        </w:rPr>
        <w:t>s</w:t>
      </w:r>
      <w:r w:rsidRPr="00707800">
        <w:rPr>
          <w:caps w:val="0"/>
        </w:rPr>
        <w:t xml:space="preserve"> of keyboard </w:t>
      </w:r>
      <w:r>
        <w:rPr>
          <w:caps w:val="0"/>
        </w:rPr>
        <w:t>from sides</w:t>
      </w:r>
      <w:r w:rsidR="00256C73">
        <w:rPr>
          <w:caps w:val="0"/>
        </w:rPr>
        <w:t xml:space="preserve"> and low angles</w:t>
      </w:r>
    </w:p>
    <w:p w14:paraId="34EF0285" w14:textId="77777777" w:rsidR="006A0126" w:rsidRPr="00E20D3C" w:rsidRDefault="006A0126" w:rsidP="00E20D3C">
      <w:pPr>
        <w:pStyle w:val="SCENEHEADING"/>
        <w:jc w:val="center"/>
        <w:rPr>
          <w:caps w:val="0"/>
        </w:rPr>
      </w:pPr>
      <w:r w:rsidRPr="00E20D3C">
        <w:rPr>
          <w:caps w:val="0"/>
        </w:rPr>
        <w:t>Slow zoom out</w:t>
      </w:r>
    </w:p>
    <w:p w14:paraId="526E7CF3" w14:textId="6EA62DF6" w:rsidR="00733FA3" w:rsidRPr="005D6616" w:rsidRDefault="00AD224E" w:rsidP="00EE2AED">
      <w:pPr>
        <w:rPr>
          <w:color w:val="000000" w:themeColor="text1"/>
        </w:rPr>
      </w:pPr>
      <w:r w:rsidRPr="00256C73">
        <w:rPr>
          <w:color w:val="000000" w:themeColor="text1"/>
        </w:rPr>
        <w:t>“T</w:t>
      </w:r>
      <w:r w:rsidR="00EE2AED" w:rsidRPr="00256C73">
        <w:rPr>
          <w:color w:val="000000" w:themeColor="text1"/>
        </w:rPr>
        <w:t>he keycaps are also low profile meaning the keys aren’t as tall as most standard keyboards. Normally low</w:t>
      </w:r>
      <w:r w:rsidR="00733FA3" w:rsidRPr="00256C73">
        <w:rPr>
          <w:color w:val="000000" w:themeColor="text1"/>
        </w:rPr>
        <w:t>-</w:t>
      </w:r>
      <w:r w:rsidR="00EE2AED" w:rsidRPr="00256C73">
        <w:rPr>
          <w:color w:val="000000" w:themeColor="text1"/>
        </w:rPr>
        <w:t>profile</w:t>
      </w:r>
      <w:r w:rsidRPr="00256C73">
        <w:rPr>
          <w:color w:val="000000" w:themeColor="text1"/>
        </w:rPr>
        <w:t xml:space="preserve"> or chiclet</w:t>
      </w:r>
      <w:r w:rsidR="00EE2AED" w:rsidRPr="00256C73">
        <w:rPr>
          <w:color w:val="000000" w:themeColor="text1"/>
        </w:rPr>
        <w:t xml:space="preserve"> keycaps would have flat tops however razer has </w:t>
      </w:r>
      <w:r w:rsidR="00733FA3" w:rsidRPr="00256C73">
        <w:rPr>
          <w:color w:val="000000" w:themeColor="text1"/>
        </w:rPr>
        <w:t>decided</w:t>
      </w:r>
      <w:r w:rsidR="00EE2AED" w:rsidRPr="00256C73">
        <w:rPr>
          <w:color w:val="000000" w:themeColor="text1"/>
        </w:rPr>
        <w:t xml:space="preserve"> to keep the curved shape</w:t>
      </w:r>
      <w:r w:rsidR="006D6FD4" w:rsidRPr="00256C73">
        <w:rPr>
          <w:color w:val="000000" w:themeColor="text1"/>
        </w:rPr>
        <w:t xml:space="preserve"> which I think was a good </w:t>
      </w:r>
      <w:bookmarkStart w:id="0" w:name="_GoBack"/>
      <w:bookmarkEnd w:id="0"/>
      <w:r w:rsidR="006D6FD4" w:rsidRPr="00256C73">
        <w:rPr>
          <w:color w:val="000000" w:themeColor="text1"/>
        </w:rPr>
        <w:t>decision</w:t>
      </w:r>
      <w:r w:rsidRPr="00256C73">
        <w:rPr>
          <w:color w:val="000000" w:themeColor="text1"/>
        </w:rPr>
        <w:t xml:space="preserve">. </w:t>
      </w:r>
      <w:r w:rsidR="00EE2AED" w:rsidRPr="00256C73">
        <w:rPr>
          <w:color w:val="000000" w:themeColor="text1"/>
        </w:rPr>
        <w:t xml:space="preserve">I personally </w:t>
      </w:r>
      <w:r w:rsidR="006D6FD4" w:rsidRPr="00256C73">
        <w:rPr>
          <w:color w:val="000000" w:themeColor="text1"/>
        </w:rPr>
        <w:t>prefer the</w:t>
      </w:r>
      <w:r w:rsidR="00EE2AED" w:rsidRPr="00256C73">
        <w:rPr>
          <w:color w:val="000000" w:themeColor="text1"/>
        </w:rPr>
        <w:t xml:space="preserve"> </w:t>
      </w:r>
      <w:r w:rsidR="00D650A8" w:rsidRPr="00256C73">
        <w:rPr>
          <w:color w:val="000000" w:themeColor="text1"/>
        </w:rPr>
        <w:t>low-profile</w:t>
      </w:r>
      <w:r w:rsidR="00EE2AED" w:rsidRPr="00256C73">
        <w:rPr>
          <w:color w:val="000000" w:themeColor="text1"/>
        </w:rPr>
        <w:t xml:space="preserve"> key caps</w:t>
      </w:r>
      <w:r w:rsidR="005D6616">
        <w:rPr>
          <w:color w:val="000000" w:themeColor="text1"/>
        </w:rPr>
        <w:t>.”</w:t>
      </w:r>
    </w:p>
    <w:p w14:paraId="565803FF" w14:textId="77777777" w:rsidR="006A0126" w:rsidRDefault="006A0126" w:rsidP="006A0126"/>
    <w:p w14:paraId="1266101E" w14:textId="77777777" w:rsidR="006A0126" w:rsidRPr="008A210F" w:rsidRDefault="006A0126" w:rsidP="008A210F"/>
    <w:p w14:paraId="70850B10" w14:textId="77777777" w:rsidR="002F0569" w:rsidRPr="001D0BE7" w:rsidRDefault="00023F96" w:rsidP="001D0BE7">
      <w:pPr>
        <w:pStyle w:val="TRANSIN"/>
        <w:jc w:val="center"/>
        <w:rPr>
          <w:b/>
          <w:bCs/>
          <w:sz w:val="32"/>
          <w:szCs w:val="32"/>
        </w:rPr>
      </w:pPr>
      <w:r w:rsidRPr="001D0BE7">
        <w:rPr>
          <w:b/>
          <w:bCs/>
          <w:sz w:val="32"/>
          <w:szCs w:val="32"/>
        </w:rPr>
        <w:t>CUT: (Lighting</w:t>
      </w:r>
      <w:r w:rsidR="007908C6" w:rsidRPr="001D0BE7">
        <w:rPr>
          <w:b/>
          <w:bCs/>
          <w:sz w:val="32"/>
          <w:szCs w:val="32"/>
        </w:rPr>
        <w:t xml:space="preserve"> &amp; Synapse</w:t>
      </w:r>
      <w:r w:rsidRPr="001D0BE7">
        <w:rPr>
          <w:b/>
          <w:bCs/>
          <w:sz w:val="32"/>
          <w:szCs w:val="32"/>
        </w:rPr>
        <w:t>)</w:t>
      </w:r>
    </w:p>
    <w:p w14:paraId="3B065F8C" w14:textId="593E2749" w:rsidR="00023F96" w:rsidRPr="00CA4673" w:rsidRDefault="00023F96" w:rsidP="00CA4673">
      <w:pPr>
        <w:pStyle w:val="SCENEHEADING"/>
        <w:jc w:val="center"/>
        <w:rPr>
          <w:caps w:val="0"/>
        </w:rPr>
      </w:pPr>
      <w:r w:rsidRPr="00CA4673">
        <w:rPr>
          <w:caps w:val="0"/>
        </w:rPr>
        <w:t>Shots of keyboard from above</w:t>
      </w:r>
      <w:r w:rsidR="00E20D3C">
        <w:rPr>
          <w:caps w:val="0"/>
        </w:rPr>
        <w:t>, high angles</w:t>
      </w:r>
    </w:p>
    <w:p w14:paraId="6E80D6E3" w14:textId="58688506" w:rsidR="001D0BE7" w:rsidRPr="00E20D3C" w:rsidRDefault="00023F96" w:rsidP="00E20D3C">
      <w:pPr>
        <w:pStyle w:val="SCENEHEADING"/>
        <w:jc w:val="center"/>
        <w:rPr>
          <w:caps w:val="0"/>
        </w:rPr>
      </w:pPr>
      <w:r w:rsidRPr="00CA4673">
        <w:rPr>
          <w:caps w:val="0"/>
        </w:rPr>
        <w:t>Pans</w:t>
      </w:r>
    </w:p>
    <w:p w14:paraId="665B5EBC" w14:textId="4BC14A39" w:rsidR="007908C6" w:rsidRPr="00900679" w:rsidRDefault="00023F96" w:rsidP="00023F96">
      <w:pPr>
        <w:rPr>
          <w:color w:val="000000" w:themeColor="text1"/>
        </w:rPr>
      </w:pPr>
      <w:r w:rsidRPr="00900679">
        <w:rPr>
          <w:color w:val="000000" w:themeColor="text1"/>
        </w:rPr>
        <w:t>“Now, t</w:t>
      </w:r>
      <w:r w:rsidR="00041410" w:rsidRPr="00900679">
        <w:rPr>
          <w:color w:val="000000" w:themeColor="text1"/>
        </w:rPr>
        <w:t>he most notable feature of the C</w:t>
      </w:r>
      <w:r w:rsidRPr="00900679">
        <w:rPr>
          <w:color w:val="000000" w:themeColor="text1"/>
        </w:rPr>
        <w:t>hroma version</w:t>
      </w:r>
      <w:r w:rsidR="00AD224E" w:rsidRPr="00900679">
        <w:rPr>
          <w:color w:val="000000" w:themeColor="text1"/>
        </w:rPr>
        <w:t xml:space="preserve"> and the feature that I was most excited for</w:t>
      </w:r>
      <w:r w:rsidRPr="00900679">
        <w:rPr>
          <w:color w:val="000000" w:themeColor="text1"/>
        </w:rPr>
        <w:t xml:space="preserve"> is the </w:t>
      </w:r>
      <w:r w:rsidR="00741FD4" w:rsidRPr="00900679">
        <w:rPr>
          <w:color w:val="000000" w:themeColor="text1"/>
        </w:rPr>
        <w:t>RGB</w:t>
      </w:r>
      <w:r w:rsidRPr="00900679">
        <w:rPr>
          <w:color w:val="000000" w:themeColor="text1"/>
        </w:rPr>
        <w:t xml:space="preserve"> backlight, </w:t>
      </w:r>
      <w:r w:rsidR="00AD224E" w:rsidRPr="00900679">
        <w:rPr>
          <w:color w:val="000000" w:themeColor="text1"/>
        </w:rPr>
        <w:t>it</w:t>
      </w:r>
      <w:r w:rsidRPr="00900679">
        <w:rPr>
          <w:color w:val="000000" w:themeColor="text1"/>
        </w:rPr>
        <w:t xml:space="preserve"> is extremely customizable using </w:t>
      </w:r>
      <w:r w:rsidR="00AD224E" w:rsidRPr="00900679">
        <w:rPr>
          <w:color w:val="000000" w:themeColor="text1"/>
        </w:rPr>
        <w:t xml:space="preserve">the </w:t>
      </w:r>
      <w:r w:rsidRPr="00900679">
        <w:rPr>
          <w:color w:val="000000" w:themeColor="text1"/>
        </w:rPr>
        <w:t>synapse software</w:t>
      </w:r>
      <w:r w:rsidR="00712908" w:rsidRPr="00900679">
        <w:rPr>
          <w:color w:val="000000" w:themeColor="text1"/>
        </w:rPr>
        <w:t xml:space="preserve"> that you can download from R</w:t>
      </w:r>
      <w:r w:rsidR="00AD224E" w:rsidRPr="00900679">
        <w:rPr>
          <w:color w:val="000000" w:themeColor="text1"/>
        </w:rPr>
        <w:t>azers website</w:t>
      </w:r>
      <w:r w:rsidRPr="00900679">
        <w:rPr>
          <w:color w:val="000000" w:themeColor="text1"/>
        </w:rPr>
        <w:t>.</w:t>
      </w:r>
      <w:r w:rsidR="006D6AE5" w:rsidRPr="00900679">
        <w:rPr>
          <w:color w:val="000000" w:themeColor="text1"/>
        </w:rPr>
        <w:t>”</w:t>
      </w:r>
    </w:p>
    <w:p w14:paraId="5A4E49CE" w14:textId="24D98EEB" w:rsidR="007908C6" w:rsidRPr="00B050B9" w:rsidRDefault="00041410" w:rsidP="00B050B9">
      <w:pPr>
        <w:pStyle w:val="SCENEHEADING"/>
        <w:jc w:val="center"/>
        <w:rPr>
          <w:caps w:val="0"/>
        </w:rPr>
      </w:pPr>
      <w:r>
        <w:rPr>
          <w:caps w:val="0"/>
        </w:rPr>
        <w:t>C</w:t>
      </w:r>
      <w:r w:rsidR="00B050B9">
        <w:rPr>
          <w:caps w:val="0"/>
        </w:rPr>
        <w:t>ut to razor synapse studio</w:t>
      </w:r>
    </w:p>
    <w:p w14:paraId="3A0E8BD3" w14:textId="593C7212" w:rsidR="00D650A8" w:rsidRPr="00900679" w:rsidRDefault="006D6AE5" w:rsidP="00023F96">
      <w:pPr>
        <w:rPr>
          <w:color w:val="000000" w:themeColor="text1"/>
        </w:rPr>
      </w:pPr>
      <w:r w:rsidRPr="00900679">
        <w:rPr>
          <w:color w:val="000000" w:themeColor="text1"/>
        </w:rPr>
        <w:t>“Now, w</w:t>
      </w:r>
      <w:r w:rsidR="00023F96" w:rsidRPr="00900679">
        <w:rPr>
          <w:color w:val="000000" w:themeColor="text1"/>
        </w:rPr>
        <w:t xml:space="preserve">hile it is powerful, it </w:t>
      </w:r>
      <w:r w:rsidRPr="00900679">
        <w:rPr>
          <w:color w:val="000000" w:themeColor="text1"/>
        </w:rPr>
        <w:t>isn’t</w:t>
      </w:r>
      <w:r w:rsidR="00023F96" w:rsidRPr="00900679">
        <w:rPr>
          <w:color w:val="000000" w:themeColor="text1"/>
        </w:rPr>
        <w:t xml:space="preserve"> </w:t>
      </w:r>
      <w:r w:rsidRPr="00900679">
        <w:rPr>
          <w:color w:val="000000" w:themeColor="text1"/>
        </w:rPr>
        <w:t xml:space="preserve">exactly </w:t>
      </w:r>
      <w:r w:rsidR="00023F96" w:rsidRPr="00900679">
        <w:rPr>
          <w:color w:val="000000" w:themeColor="text1"/>
        </w:rPr>
        <w:t>the most user</w:t>
      </w:r>
      <w:r w:rsidR="00741FD4" w:rsidRPr="00900679">
        <w:rPr>
          <w:color w:val="000000" w:themeColor="text1"/>
        </w:rPr>
        <w:t>-</w:t>
      </w:r>
      <w:r w:rsidR="00023F96" w:rsidRPr="00900679">
        <w:rPr>
          <w:color w:val="000000" w:themeColor="text1"/>
        </w:rPr>
        <w:t>friendly</w:t>
      </w:r>
      <w:r w:rsidR="007908C6" w:rsidRPr="00900679">
        <w:rPr>
          <w:color w:val="000000" w:themeColor="text1"/>
        </w:rPr>
        <w:t xml:space="preserve"> interface in the world. </w:t>
      </w:r>
      <w:r w:rsidR="00023F96" w:rsidRPr="00900679">
        <w:rPr>
          <w:color w:val="000000" w:themeColor="text1"/>
        </w:rPr>
        <w:t>Getting used to this software will take some time, there is a lot of fiddling through menus and tabs just to find what you want</w:t>
      </w:r>
      <w:r w:rsidRPr="00900679">
        <w:rPr>
          <w:color w:val="000000" w:themeColor="text1"/>
        </w:rPr>
        <w:t>,</w:t>
      </w:r>
      <w:r w:rsidR="007908C6" w:rsidRPr="00900679">
        <w:rPr>
          <w:color w:val="000000" w:themeColor="text1"/>
        </w:rPr>
        <w:t xml:space="preserve"> and a lot of the time </w:t>
      </w:r>
      <w:r w:rsidR="00D650A8" w:rsidRPr="00900679">
        <w:rPr>
          <w:color w:val="000000" w:themeColor="text1"/>
        </w:rPr>
        <w:t>you’ll</w:t>
      </w:r>
      <w:r w:rsidR="007908C6" w:rsidRPr="00900679">
        <w:rPr>
          <w:color w:val="000000" w:themeColor="text1"/>
        </w:rPr>
        <w:t xml:space="preserve"> find yourself getting lost.</w:t>
      </w:r>
      <w:r w:rsidR="00CA4673" w:rsidRPr="00900679">
        <w:rPr>
          <w:color w:val="000000" w:themeColor="text1"/>
        </w:rPr>
        <w:t>”</w:t>
      </w:r>
    </w:p>
    <w:p w14:paraId="0872592D" w14:textId="5FDB823E" w:rsidR="00023F96" w:rsidRPr="00900679" w:rsidRDefault="00CA4673" w:rsidP="00023F96">
      <w:pPr>
        <w:rPr>
          <w:color w:val="000000" w:themeColor="text1"/>
        </w:rPr>
      </w:pPr>
      <w:r w:rsidRPr="00900679">
        <w:rPr>
          <w:color w:val="000000" w:themeColor="text1"/>
        </w:rPr>
        <w:t>“</w:t>
      </w:r>
      <w:r w:rsidR="006D6AE5" w:rsidRPr="00900679">
        <w:rPr>
          <w:color w:val="000000" w:themeColor="text1"/>
        </w:rPr>
        <w:t>but</w:t>
      </w:r>
      <w:r w:rsidR="007908C6" w:rsidRPr="00900679">
        <w:rPr>
          <w:color w:val="000000" w:themeColor="text1"/>
        </w:rPr>
        <w:t xml:space="preserve"> when I said powerful, I meant powerful, the synapse software allows you to change the lighting and effects for every single key to make your own lighting</w:t>
      </w:r>
      <w:r w:rsidR="005435A5" w:rsidRPr="00900679">
        <w:rPr>
          <w:color w:val="000000" w:themeColor="text1"/>
        </w:rPr>
        <w:t>, and you can</w:t>
      </w:r>
      <w:r w:rsidR="006D6AE5" w:rsidRPr="00900679">
        <w:rPr>
          <w:color w:val="000000" w:themeColor="text1"/>
        </w:rPr>
        <w:t xml:space="preserve"> even</w:t>
      </w:r>
      <w:r w:rsidR="005435A5" w:rsidRPr="00900679">
        <w:rPr>
          <w:color w:val="000000" w:themeColor="text1"/>
        </w:rPr>
        <w:t xml:space="preserve"> make some pretty cool effects </w:t>
      </w:r>
      <w:r w:rsidR="006D6AE5" w:rsidRPr="00900679">
        <w:rPr>
          <w:color w:val="000000" w:themeColor="text1"/>
        </w:rPr>
        <w:t xml:space="preserve">very </w:t>
      </w:r>
      <w:r w:rsidR="005435A5" w:rsidRPr="00900679">
        <w:rPr>
          <w:color w:val="000000" w:themeColor="text1"/>
        </w:rPr>
        <w:t>quickly just by changing a few options</w:t>
      </w:r>
      <w:r w:rsidRPr="00900679">
        <w:rPr>
          <w:color w:val="000000" w:themeColor="text1"/>
        </w:rPr>
        <w:t>”</w:t>
      </w:r>
    </w:p>
    <w:p w14:paraId="25D3D80F" w14:textId="77777777" w:rsidR="007908C6" w:rsidRDefault="007908C6" w:rsidP="00023F96"/>
    <w:p w14:paraId="4B148094" w14:textId="77777777" w:rsidR="007908C6" w:rsidRPr="001D0BE7" w:rsidRDefault="007908C6" w:rsidP="001D0BE7">
      <w:pPr>
        <w:pStyle w:val="TRANSIN"/>
        <w:jc w:val="center"/>
        <w:rPr>
          <w:b/>
          <w:bCs/>
          <w:sz w:val="32"/>
          <w:szCs w:val="32"/>
        </w:rPr>
      </w:pPr>
      <w:r w:rsidRPr="001D0BE7">
        <w:rPr>
          <w:b/>
          <w:bCs/>
          <w:sz w:val="32"/>
          <w:szCs w:val="32"/>
        </w:rPr>
        <w:t>CUT: (Lighting Presets)</w:t>
      </w:r>
    </w:p>
    <w:p w14:paraId="6C959264" w14:textId="77777777" w:rsidR="007908C6" w:rsidRPr="006D6AE5" w:rsidRDefault="007908C6" w:rsidP="006D6AE5">
      <w:pPr>
        <w:pStyle w:val="SCENEHEADING"/>
        <w:jc w:val="center"/>
        <w:rPr>
          <w:caps w:val="0"/>
        </w:rPr>
      </w:pPr>
      <w:r w:rsidRPr="006D6AE5">
        <w:rPr>
          <w:caps w:val="0"/>
        </w:rPr>
        <w:t>Shots of keyboard from above, cuts to different lighting presets</w:t>
      </w:r>
    </w:p>
    <w:p w14:paraId="411E045C" w14:textId="77777777" w:rsidR="007908C6" w:rsidRPr="006D6AE5" w:rsidRDefault="007908C6" w:rsidP="006D6AE5">
      <w:pPr>
        <w:pStyle w:val="SCENEHEADING"/>
        <w:jc w:val="center"/>
        <w:rPr>
          <w:caps w:val="0"/>
        </w:rPr>
      </w:pPr>
      <w:r w:rsidRPr="006D6AE5">
        <w:rPr>
          <w:caps w:val="0"/>
        </w:rPr>
        <w:t>Title in bottom left corner of preset name</w:t>
      </w:r>
    </w:p>
    <w:p w14:paraId="28B5129B" w14:textId="77777777" w:rsidR="00900679" w:rsidRDefault="00900679" w:rsidP="00023F96">
      <w:pPr>
        <w:rPr>
          <w:color w:val="000000" w:themeColor="text1"/>
        </w:rPr>
      </w:pPr>
    </w:p>
    <w:p w14:paraId="379A04FB" w14:textId="3C9E8730" w:rsidR="007908C6" w:rsidRPr="00712908" w:rsidRDefault="00712908" w:rsidP="00023F96">
      <w:pPr>
        <w:rPr>
          <w:color w:val="000000" w:themeColor="text1"/>
        </w:rPr>
      </w:pPr>
      <w:r>
        <w:rPr>
          <w:color w:val="000000" w:themeColor="text1"/>
        </w:rPr>
        <w:t>“O</w:t>
      </w:r>
      <w:r w:rsidR="007908C6" w:rsidRPr="00712908">
        <w:rPr>
          <w:color w:val="000000" w:themeColor="text1"/>
        </w:rPr>
        <w:t>r you could use one of the</w:t>
      </w:r>
      <w:r w:rsidR="00D650A8" w:rsidRPr="00712908">
        <w:rPr>
          <w:color w:val="000000" w:themeColor="text1"/>
        </w:rPr>
        <w:t xml:space="preserve"> many</w:t>
      </w:r>
      <w:r w:rsidR="007908C6" w:rsidRPr="00712908">
        <w:rPr>
          <w:color w:val="000000" w:themeColor="text1"/>
        </w:rPr>
        <w:t xml:space="preserve"> </w:t>
      </w:r>
      <w:r w:rsidR="005435A5" w:rsidRPr="00712908">
        <w:rPr>
          <w:color w:val="000000" w:themeColor="text1"/>
        </w:rPr>
        <w:t>quick effects that comes with the software”</w:t>
      </w:r>
    </w:p>
    <w:p w14:paraId="2ABDD692" w14:textId="0FC7E80E" w:rsidR="005435A5" w:rsidRDefault="005435A5" w:rsidP="00023F96"/>
    <w:p w14:paraId="3349F285" w14:textId="3AFE5120" w:rsidR="00D650A8" w:rsidRPr="001D0BE7" w:rsidRDefault="00D650A8" w:rsidP="001D0BE7">
      <w:pPr>
        <w:pStyle w:val="TRANSIN"/>
        <w:jc w:val="center"/>
        <w:rPr>
          <w:b/>
          <w:bCs/>
          <w:sz w:val="32"/>
          <w:szCs w:val="32"/>
        </w:rPr>
      </w:pPr>
      <w:r w:rsidRPr="001D0BE7">
        <w:rPr>
          <w:b/>
          <w:bCs/>
          <w:sz w:val="32"/>
          <w:szCs w:val="32"/>
        </w:rPr>
        <w:t>CUT: (Games)</w:t>
      </w:r>
    </w:p>
    <w:p w14:paraId="4FDD5A28" w14:textId="231F0FE7" w:rsidR="005435A5" w:rsidRPr="00712908" w:rsidRDefault="00D650A8" w:rsidP="00712908">
      <w:pPr>
        <w:pStyle w:val="SCENEHEADING"/>
        <w:jc w:val="center"/>
        <w:rPr>
          <w:caps w:val="0"/>
        </w:rPr>
      </w:pPr>
      <w:r w:rsidRPr="00CA4673">
        <w:rPr>
          <w:caps w:val="0"/>
        </w:rPr>
        <w:t>Switches between shots of games</w:t>
      </w:r>
      <w:r w:rsidR="001D0BE7" w:rsidRPr="00CA4673">
        <w:rPr>
          <w:caps w:val="0"/>
        </w:rPr>
        <w:t xml:space="preserve"> and </w:t>
      </w:r>
      <w:r w:rsidRPr="00CA4673">
        <w:rPr>
          <w:caps w:val="0"/>
        </w:rPr>
        <w:t>of keyboard from above, cuts to different lighting presets</w:t>
      </w:r>
    </w:p>
    <w:p w14:paraId="3BA5FB73" w14:textId="77777777" w:rsidR="00900679" w:rsidRDefault="00900679" w:rsidP="00023F96"/>
    <w:p w14:paraId="79D8966E" w14:textId="52F27CAE" w:rsidR="00DC202B" w:rsidRDefault="005435A5" w:rsidP="00023F96">
      <w:r>
        <w:t>“</w:t>
      </w:r>
      <w:r w:rsidR="00DC202B">
        <w:t xml:space="preserve">There are also some presets designed for specific games that react based on what’s happening in the game. </w:t>
      </w:r>
      <w:r w:rsidR="006D6AE5">
        <w:t xml:space="preserve">For </w:t>
      </w:r>
      <w:r w:rsidR="00CA4673">
        <w:t>example,</w:t>
      </w:r>
      <w:r w:rsidR="006D6AE5">
        <w:t xml:space="preserve"> if </w:t>
      </w:r>
      <w:r w:rsidR="00CA4673">
        <w:t>you’re</w:t>
      </w:r>
      <w:r w:rsidR="006D6AE5">
        <w:t xml:space="preserve"> playing Lucio in </w:t>
      </w:r>
      <w:proofErr w:type="spellStart"/>
      <w:r w:rsidR="006D6AE5">
        <w:t>Overwatch</w:t>
      </w:r>
      <w:proofErr w:type="spellEnd"/>
      <w:r w:rsidR="006D6AE5">
        <w:t xml:space="preserve"> the </w:t>
      </w:r>
      <w:r w:rsidR="00807295">
        <w:t xml:space="preserve">backlight will </w:t>
      </w:r>
      <w:r w:rsidR="00CA4673">
        <w:t>change depending on whether he’s healing or providing a speed boost.</w:t>
      </w:r>
      <w:r w:rsidR="002C2A0E">
        <w:t xml:space="preserve"> And even though </w:t>
      </w:r>
      <w:r w:rsidR="00712908">
        <w:t>I’</w:t>
      </w:r>
      <w:r w:rsidR="002C2A0E">
        <w:t>m not looking at my keyboard when I play games, it is pretty cool</w:t>
      </w:r>
      <w:r w:rsidR="00CA4673">
        <w:t>”</w:t>
      </w:r>
    </w:p>
    <w:p w14:paraId="1ADDB427" w14:textId="4655061F" w:rsidR="00CA4673" w:rsidRDefault="00CA4673" w:rsidP="00023F96"/>
    <w:p w14:paraId="03109DA1" w14:textId="60DD59D0" w:rsidR="00CA4673" w:rsidRPr="001D0BE7" w:rsidRDefault="00CA4673" w:rsidP="00CA4673">
      <w:pPr>
        <w:pStyle w:val="TRANSIN"/>
        <w:jc w:val="center"/>
        <w:rPr>
          <w:b/>
          <w:bCs/>
          <w:sz w:val="32"/>
          <w:szCs w:val="32"/>
        </w:rPr>
      </w:pPr>
      <w:r w:rsidRPr="001D0BE7">
        <w:rPr>
          <w:b/>
          <w:bCs/>
          <w:sz w:val="32"/>
          <w:szCs w:val="32"/>
        </w:rPr>
        <w:t>CUT: (</w:t>
      </w:r>
      <w:r>
        <w:rPr>
          <w:b/>
          <w:bCs/>
          <w:sz w:val="32"/>
          <w:szCs w:val="32"/>
        </w:rPr>
        <w:t>Wrist rest</w:t>
      </w:r>
      <w:r w:rsidRPr="001D0BE7">
        <w:rPr>
          <w:b/>
          <w:bCs/>
          <w:sz w:val="32"/>
          <w:szCs w:val="32"/>
        </w:rPr>
        <w:t>)</w:t>
      </w:r>
    </w:p>
    <w:p w14:paraId="2F7BCEA7" w14:textId="5225DE15" w:rsidR="00CA4673" w:rsidRPr="00CA4673" w:rsidRDefault="00CA4673" w:rsidP="00CA4673">
      <w:pPr>
        <w:pStyle w:val="SCENEHEADING"/>
        <w:jc w:val="center"/>
        <w:rPr>
          <w:caps w:val="0"/>
        </w:rPr>
      </w:pPr>
      <w:r w:rsidRPr="00CA4673">
        <w:rPr>
          <w:caps w:val="0"/>
        </w:rPr>
        <w:t xml:space="preserve">Switches between shots </w:t>
      </w:r>
      <w:r>
        <w:rPr>
          <w:caps w:val="0"/>
        </w:rPr>
        <w:t>wrist rest</w:t>
      </w:r>
      <w:r w:rsidR="00DC7C42">
        <w:rPr>
          <w:caps w:val="0"/>
        </w:rPr>
        <w:t xml:space="preserve">, it being put on and taken off and of </w:t>
      </w:r>
      <w:r>
        <w:rPr>
          <w:caps w:val="0"/>
        </w:rPr>
        <w:t>it being used</w:t>
      </w:r>
    </w:p>
    <w:p w14:paraId="3BB3BA1B" w14:textId="77777777" w:rsidR="00CA4673" w:rsidRDefault="00CA4673" w:rsidP="00CA4673"/>
    <w:p w14:paraId="78F77BB1" w14:textId="6515D198" w:rsidR="00CA4673" w:rsidRDefault="00CA4673" w:rsidP="00CA4673">
      <w:r>
        <w:t xml:space="preserve">“The </w:t>
      </w:r>
      <w:proofErr w:type="spellStart"/>
      <w:r w:rsidR="002C4F5A">
        <w:t>O</w:t>
      </w:r>
      <w:r>
        <w:t>rnata</w:t>
      </w:r>
      <w:proofErr w:type="spellEnd"/>
      <w:r>
        <w:t xml:space="preserve"> also comes with a </w:t>
      </w:r>
      <w:r w:rsidR="00DC7C42">
        <w:t xml:space="preserve">very well-made </w:t>
      </w:r>
      <w:r>
        <w:t>wrist rest</w:t>
      </w:r>
      <w:r w:rsidR="00DC7C42">
        <w:t xml:space="preserve">, </w:t>
      </w:r>
      <w:r w:rsidR="00900679">
        <w:t>it</w:t>
      </w:r>
      <w:r w:rsidR="00DC7C42">
        <w:t xml:space="preserve"> feels </w:t>
      </w:r>
      <w:r w:rsidR="00E80059">
        <w:t>extremely</w:t>
      </w:r>
      <w:r w:rsidR="00DC7C42">
        <w:t xml:space="preserve"> comfortable and is probably the best wrist rest I have ever used. </w:t>
      </w:r>
      <w:r w:rsidR="00900679">
        <w:t>It</w:t>
      </w:r>
      <w:r w:rsidR="00DC7C42">
        <w:t xml:space="preserve"> doesn’t have any clips or anything</w:t>
      </w:r>
      <w:r w:rsidR="00E80059">
        <w:t xml:space="preserve"> at the back</w:t>
      </w:r>
      <w:r w:rsidR="00DC7C42">
        <w:t xml:space="preserve">, instead </w:t>
      </w:r>
      <w:r w:rsidR="004B2FF7">
        <w:t xml:space="preserve">it uses </w:t>
      </w:r>
      <w:r w:rsidR="00DC7C42">
        <w:t>magnets to keep it in place. This also means that putting it on and taking it off is very quick and easy</w:t>
      </w:r>
      <w:r w:rsidR="00963631">
        <w:t>”</w:t>
      </w:r>
    </w:p>
    <w:p w14:paraId="46D8B7D1" w14:textId="77777777" w:rsidR="00CA4673" w:rsidRDefault="00CA4673" w:rsidP="00023F96"/>
    <w:p w14:paraId="050FFB5E" w14:textId="77777777" w:rsidR="00DC202B" w:rsidRDefault="00DC202B" w:rsidP="00023F96"/>
    <w:p w14:paraId="12C63160" w14:textId="77777777" w:rsidR="00EE11DB" w:rsidRPr="001D0BE7" w:rsidRDefault="005435A5" w:rsidP="00EE11DB">
      <w:pPr>
        <w:pStyle w:val="TRANSIN"/>
        <w:jc w:val="center"/>
        <w:rPr>
          <w:b/>
          <w:bCs/>
          <w:sz w:val="32"/>
          <w:szCs w:val="32"/>
        </w:rPr>
      </w:pPr>
      <w:r>
        <w:t xml:space="preserve"> </w:t>
      </w:r>
      <w:r w:rsidR="00EE11DB" w:rsidRPr="001D0BE7">
        <w:rPr>
          <w:b/>
          <w:bCs/>
          <w:sz w:val="32"/>
          <w:szCs w:val="32"/>
        </w:rPr>
        <w:t>CUT: (Price)</w:t>
      </w:r>
    </w:p>
    <w:p w14:paraId="5860EE4A" w14:textId="77777777" w:rsidR="00EE11DB" w:rsidRDefault="00EE11DB" w:rsidP="00EE11DB">
      <w:pPr>
        <w:pStyle w:val="SCENEHEADING"/>
        <w:jc w:val="center"/>
        <w:rPr>
          <w:caps w:val="0"/>
        </w:rPr>
      </w:pPr>
      <w:r w:rsidRPr="00707800">
        <w:rPr>
          <w:caps w:val="0"/>
        </w:rPr>
        <w:t>Shot</w:t>
      </w:r>
      <w:r>
        <w:rPr>
          <w:caps w:val="0"/>
        </w:rPr>
        <w:t>s</w:t>
      </w:r>
      <w:r w:rsidRPr="00707800">
        <w:rPr>
          <w:caps w:val="0"/>
        </w:rPr>
        <w:t xml:space="preserve"> of keyboard from above</w:t>
      </w:r>
      <w:r>
        <w:rPr>
          <w:caps w:val="0"/>
        </w:rPr>
        <w:t xml:space="preserve"> and from sides</w:t>
      </w:r>
    </w:p>
    <w:p w14:paraId="19A2727D" w14:textId="77777777" w:rsidR="00EE11DB" w:rsidRPr="006A0126" w:rsidRDefault="00EE11DB" w:rsidP="00EE11DB">
      <w:pPr>
        <w:pStyle w:val="SCENEHEADING"/>
        <w:jc w:val="center"/>
        <w:rPr>
          <w:caps w:val="0"/>
        </w:rPr>
      </w:pPr>
      <w:r w:rsidRPr="006A0126">
        <w:rPr>
          <w:caps w:val="0"/>
        </w:rPr>
        <w:t>Title “NZ$180 | Chroma</w:t>
      </w:r>
    </w:p>
    <w:p w14:paraId="080EE494" w14:textId="77777777" w:rsidR="00EE11DB" w:rsidRPr="006A0126" w:rsidRDefault="00EE11DB" w:rsidP="00EE11DB">
      <w:pPr>
        <w:pStyle w:val="SCENEHEADING"/>
        <w:jc w:val="center"/>
        <w:rPr>
          <w:caps w:val="0"/>
        </w:rPr>
      </w:pPr>
      <w:r w:rsidRPr="006A0126">
        <w:rPr>
          <w:caps w:val="0"/>
        </w:rPr>
        <w:t>Slow zoom out</w:t>
      </w:r>
    </w:p>
    <w:p w14:paraId="3E63B9F6" w14:textId="415538BE" w:rsidR="00EE11DB" w:rsidRDefault="00F50DA3" w:rsidP="00EE11DB">
      <w:r>
        <w:lastRenderedPageBreak/>
        <w:t>“</w:t>
      </w:r>
      <w:r w:rsidR="00EE11DB">
        <w:t xml:space="preserve">Now, what does all this cost, well it’ll set you back around 180 </w:t>
      </w:r>
      <w:r w:rsidR="006430D5">
        <w:t>N</w:t>
      </w:r>
      <w:r w:rsidR="00EE11DB">
        <w:t xml:space="preserve">ew Zealand dollars, which is getting pretty close to an </w:t>
      </w:r>
      <w:r w:rsidR="00900679">
        <w:t>ten keyless</w:t>
      </w:r>
      <w:r>
        <w:t xml:space="preserve"> mechanical keyboard”</w:t>
      </w:r>
    </w:p>
    <w:p w14:paraId="70F7DF45" w14:textId="703D3C98" w:rsidR="006430D5" w:rsidRDefault="006430D5" w:rsidP="00EE11DB"/>
    <w:p w14:paraId="784A8E06" w14:textId="4F6FB3FD" w:rsidR="006430D5" w:rsidRPr="006430D5" w:rsidRDefault="006430D5" w:rsidP="006430D5">
      <w:pPr>
        <w:pStyle w:val="TRANSIN"/>
        <w:jc w:val="center"/>
        <w:rPr>
          <w:b/>
          <w:bCs/>
          <w:sz w:val="32"/>
          <w:szCs w:val="32"/>
        </w:rPr>
      </w:pPr>
      <w:r w:rsidRPr="006430D5">
        <w:rPr>
          <w:b/>
          <w:bCs/>
          <w:sz w:val="32"/>
          <w:szCs w:val="32"/>
        </w:rPr>
        <w:t>Conclusion</w:t>
      </w:r>
    </w:p>
    <w:p w14:paraId="0B58D88A" w14:textId="16AB1FAE" w:rsidR="006430D5" w:rsidRDefault="00F50DA3" w:rsidP="00EE11DB">
      <w:r>
        <w:t>“</w:t>
      </w:r>
      <w:r w:rsidR="00D73519">
        <w:t xml:space="preserve">So, is it worth it, I absolutely think it is. </w:t>
      </w:r>
      <w:r w:rsidR="00A37254">
        <w:t xml:space="preserve">The </w:t>
      </w:r>
      <w:proofErr w:type="spellStart"/>
      <w:r w:rsidR="00A37254">
        <w:t>O</w:t>
      </w:r>
      <w:r w:rsidR="004B2FF7">
        <w:t>rnat</w:t>
      </w:r>
      <w:r w:rsidR="00D73519">
        <w:t>a</w:t>
      </w:r>
      <w:proofErr w:type="spellEnd"/>
      <w:r w:rsidR="004B2FF7">
        <w:t xml:space="preserve"> has been my </w:t>
      </w:r>
      <w:r w:rsidR="005979B5">
        <w:t>favorite</w:t>
      </w:r>
      <w:r w:rsidR="004B2FF7">
        <w:t xml:space="preserve"> keyboard ever since </w:t>
      </w:r>
      <w:r w:rsidR="005979B5">
        <w:t>I’ve</w:t>
      </w:r>
      <w:r w:rsidR="004B2FF7">
        <w:t xml:space="preserve"> gotten it and if </w:t>
      </w:r>
      <w:r w:rsidR="00900679">
        <w:t>you’re</w:t>
      </w:r>
      <w:r w:rsidR="004B2FF7">
        <w:t xml:space="preserve"> that </w:t>
      </w:r>
      <w:r w:rsidR="005979B5">
        <w:t>person</w:t>
      </w:r>
      <w:r w:rsidR="004B2FF7">
        <w:t xml:space="preserve"> that I was describing at the start, who doesn’t want to spend the money for a mechanical keyboard but wants to move away from membrane keyboards, </w:t>
      </w:r>
      <w:r w:rsidR="00A37254">
        <w:t xml:space="preserve">the </w:t>
      </w:r>
      <w:proofErr w:type="spellStart"/>
      <w:r w:rsidR="00A37254">
        <w:t>O</w:t>
      </w:r>
      <w:r w:rsidR="005979B5">
        <w:t>rnat</w:t>
      </w:r>
      <w:r w:rsidR="00D73519">
        <w:t>a</w:t>
      </w:r>
      <w:proofErr w:type="spellEnd"/>
      <w:r w:rsidR="00D73519">
        <w:t xml:space="preserve"> </w:t>
      </w:r>
      <w:r w:rsidR="005979B5">
        <w:t>is the next best thing and I strongly recommend it.</w:t>
      </w:r>
      <w:r>
        <w:t>”</w:t>
      </w:r>
    </w:p>
    <w:p w14:paraId="70862351" w14:textId="6505D90D" w:rsidR="005979B5" w:rsidRDefault="005979B5" w:rsidP="00EE11DB"/>
    <w:p w14:paraId="512AECEF" w14:textId="77777777" w:rsidR="005435A5" w:rsidRDefault="005435A5" w:rsidP="00023F96"/>
    <w:sectPr w:rsidR="005435A5" w:rsidSect="00E57E7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24D41" w14:textId="77777777" w:rsidR="005952FE" w:rsidRDefault="005952FE" w:rsidP="00E57E78">
      <w:r>
        <w:separator/>
      </w:r>
    </w:p>
  </w:endnote>
  <w:endnote w:type="continuationSeparator" w:id="0">
    <w:p w14:paraId="190FF2BF" w14:textId="77777777" w:rsidR="005952FE" w:rsidRDefault="005952FE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9B4BA" w14:textId="77777777" w:rsidR="00B72103" w:rsidRDefault="00B72103" w:rsidP="00E57E78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14:paraId="5EA6F4A6" w14:textId="77777777" w:rsidR="00B72103" w:rsidRDefault="00B72103" w:rsidP="00E5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724CC" w14:textId="3C52F7EF" w:rsidR="00B72103" w:rsidRDefault="005F72B9" w:rsidP="00E57E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D6616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334F3" w14:textId="77777777" w:rsidR="005952FE" w:rsidRDefault="005952FE" w:rsidP="00E57E78">
      <w:r>
        <w:separator/>
      </w:r>
    </w:p>
  </w:footnote>
  <w:footnote w:type="continuationSeparator" w:id="0">
    <w:p w14:paraId="519EF166" w14:textId="77777777" w:rsidR="005952FE" w:rsidRDefault="005952FE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78B2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9043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243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AC8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32EC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3AC7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5AC5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056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E9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8CE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9B"/>
    <w:rsid w:val="00001039"/>
    <w:rsid w:val="0001418C"/>
    <w:rsid w:val="00023F96"/>
    <w:rsid w:val="00035C60"/>
    <w:rsid w:val="00040519"/>
    <w:rsid w:val="00041410"/>
    <w:rsid w:val="00041947"/>
    <w:rsid w:val="00045654"/>
    <w:rsid w:val="00056D5F"/>
    <w:rsid w:val="00061EF4"/>
    <w:rsid w:val="0006781B"/>
    <w:rsid w:val="00072820"/>
    <w:rsid w:val="000A5FE1"/>
    <w:rsid w:val="000B6410"/>
    <w:rsid w:val="000C0A58"/>
    <w:rsid w:val="000C7059"/>
    <w:rsid w:val="000D3A0B"/>
    <w:rsid w:val="000F0DAC"/>
    <w:rsid w:val="000F175B"/>
    <w:rsid w:val="00104064"/>
    <w:rsid w:val="0011730D"/>
    <w:rsid w:val="0012584A"/>
    <w:rsid w:val="00163F44"/>
    <w:rsid w:val="001677CB"/>
    <w:rsid w:val="00193792"/>
    <w:rsid w:val="00196428"/>
    <w:rsid w:val="001D0BE7"/>
    <w:rsid w:val="00204F7D"/>
    <w:rsid w:val="002123CF"/>
    <w:rsid w:val="00246AB7"/>
    <w:rsid w:val="00256C73"/>
    <w:rsid w:val="00261F0D"/>
    <w:rsid w:val="002A2789"/>
    <w:rsid w:val="002B6EA1"/>
    <w:rsid w:val="002C2A0E"/>
    <w:rsid w:val="002C4F5A"/>
    <w:rsid w:val="002D0DA7"/>
    <w:rsid w:val="002D42E1"/>
    <w:rsid w:val="002D6663"/>
    <w:rsid w:val="002F0569"/>
    <w:rsid w:val="002F5525"/>
    <w:rsid w:val="00312589"/>
    <w:rsid w:val="003226B6"/>
    <w:rsid w:val="0036650E"/>
    <w:rsid w:val="003665ED"/>
    <w:rsid w:val="00371660"/>
    <w:rsid w:val="00374BD3"/>
    <w:rsid w:val="003804E3"/>
    <w:rsid w:val="0039505D"/>
    <w:rsid w:val="003D64FA"/>
    <w:rsid w:val="003E3D09"/>
    <w:rsid w:val="00417E9F"/>
    <w:rsid w:val="00426F35"/>
    <w:rsid w:val="00427F05"/>
    <w:rsid w:val="00466165"/>
    <w:rsid w:val="00472CCA"/>
    <w:rsid w:val="004733D6"/>
    <w:rsid w:val="00473698"/>
    <w:rsid w:val="00485B1F"/>
    <w:rsid w:val="004904EC"/>
    <w:rsid w:val="004A1C9B"/>
    <w:rsid w:val="004B2FF7"/>
    <w:rsid w:val="004D037C"/>
    <w:rsid w:val="005042FC"/>
    <w:rsid w:val="005133FE"/>
    <w:rsid w:val="005408F6"/>
    <w:rsid w:val="005435A5"/>
    <w:rsid w:val="00545B21"/>
    <w:rsid w:val="00546DC5"/>
    <w:rsid w:val="00580E73"/>
    <w:rsid w:val="00593C4D"/>
    <w:rsid w:val="00593D01"/>
    <w:rsid w:val="005952FE"/>
    <w:rsid w:val="005979B5"/>
    <w:rsid w:val="005C431A"/>
    <w:rsid w:val="005D0D25"/>
    <w:rsid w:val="005D6616"/>
    <w:rsid w:val="005D6F7A"/>
    <w:rsid w:val="005E1F3B"/>
    <w:rsid w:val="005F72B9"/>
    <w:rsid w:val="00635C0E"/>
    <w:rsid w:val="006430D5"/>
    <w:rsid w:val="00643393"/>
    <w:rsid w:val="00694806"/>
    <w:rsid w:val="006A0126"/>
    <w:rsid w:val="006D6AE5"/>
    <w:rsid w:val="006D6FD4"/>
    <w:rsid w:val="00707800"/>
    <w:rsid w:val="00712908"/>
    <w:rsid w:val="00716DEA"/>
    <w:rsid w:val="00733FA3"/>
    <w:rsid w:val="00741FD4"/>
    <w:rsid w:val="00751918"/>
    <w:rsid w:val="00771FC5"/>
    <w:rsid w:val="0077778F"/>
    <w:rsid w:val="00784AF0"/>
    <w:rsid w:val="007908C6"/>
    <w:rsid w:val="00794739"/>
    <w:rsid w:val="007A14FF"/>
    <w:rsid w:val="007A1829"/>
    <w:rsid w:val="007A4131"/>
    <w:rsid w:val="007B453B"/>
    <w:rsid w:val="007F00EB"/>
    <w:rsid w:val="007F50CC"/>
    <w:rsid w:val="00806AE6"/>
    <w:rsid w:val="00807295"/>
    <w:rsid w:val="00815C9A"/>
    <w:rsid w:val="00815DE1"/>
    <w:rsid w:val="00817CA2"/>
    <w:rsid w:val="00844509"/>
    <w:rsid w:val="00846DDB"/>
    <w:rsid w:val="008759D8"/>
    <w:rsid w:val="00876C5E"/>
    <w:rsid w:val="00883289"/>
    <w:rsid w:val="008A210F"/>
    <w:rsid w:val="008C36A7"/>
    <w:rsid w:val="008F07BE"/>
    <w:rsid w:val="00900679"/>
    <w:rsid w:val="00913F16"/>
    <w:rsid w:val="00917F4B"/>
    <w:rsid w:val="00963631"/>
    <w:rsid w:val="0097410B"/>
    <w:rsid w:val="009A3719"/>
    <w:rsid w:val="009D7260"/>
    <w:rsid w:val="009F6550"/>
    <w:rsid w:val="00A00344"/>
    <w:rsid w:val="00A04E10"/>
    <w:rsid w:val="00A07300"/>
    <w:rsid w:val="00A26553"/>
    <w:rsid w:val="00A26DBA"/>
    <w:rsid w:val="00A37254"/>
    <w:rsid w:val="00A600F2"/>
    <w:rsid w:val="00A71392"/>
    <w:rsid w:val="00AA2A52"/>
    <w:rsid w:val="00AA47A8"/>
    <w:rsid w:val="00AA7537"/>
    <w:rsid w:val="00AD224E"/>
    <w:rsid w:val="00AD7A0B"/>
    <w:rsid w:val="00B01C60"/>
    <w:rsid w:val="00B04FB7"/>
    <w:rsid w:val="00B050B9"/>
    <w:rsid w:val="00B45F36"/>
    <w:rsid w:val="00B64663"/>
    <w:rsid w:val="00B666E4"/>
    <w:rsid w:val="00B72103"/>
    <w:rsid w:val="00B946F2"/>
    <w:rsid w:val="00BA6770"/>
    <w:rsid w:val="00BA7C52"/>
    <w:rsid w:val="00BC4B7A"/>
    <w:rsid w:val="00BD29CE"/>
    <w:rsid w:val="00BD39A8"/>
    <w:rsid w:val="00C05BCC"/>
    <w:rsid w:val="00C2731E"/>
    <w:rsid w:val="00C31B07"/>
    <w:rsid w:val="00C53EDF"/>
    <w:rsid w:val="00C5750C"/>
    <w:rsid w:val="00C6648D"/>
    <w:rsid w:val="00C66C3C"/>
    <w:rsid w:val="00C6709E"/>
    <w:rsid w:val="00C8449C"/>
    <w:rsid w:val="00C965E0"/>
    <w:rsid w:val="00CA4673"/>
    <w:rsid w:val="00CB7FB6"/>
    <w:rsid w:val="00CD20FD"/>
    <w:rsid w:val="00CD4ECA"/>
    <w:rsid w:val="00D07392"/>
    <w:rsid w:val="00D476C5"/>
    <w:rsid w:val="00D650A8"/>
    <w:rsid w:val="00D662FD"/>
    <w:rsid w:val="00D73519"/>
    <w:rsid w:val="00D755C0"/>
    <w:rsid w:val="00D77F25"/>
    <w:rsid w:val="00D95CC7"/>
    <w:rsid w:val="00DC202B"/>
    <w:rsid w:val="00DC4099"/>
    <w:rsid w:val="00DC7C42"/>
    <w:rsid w:val="00DD2C6C"/>
    <w:rsid w:val="00DE4ED8"/>
    <w:rsid w:val="00E05DCE"/>
    <w:rsid w:val="00E20D3C"/>
    <w:rsid w:val="00E25AAA"/>
    <w:rsid w:val="00E57E78"/>
    <w:rsid w:val="00E66F78"/>
    <w:rsid w:val="00E70DE1"/>
    <w:rsid w:val="00E80059"/>
    <w:rsid w:val="00E906A6"/>
    <w:rsid w:val="00EE11DB"/>
    <w:rsid w:val="00EE2AED"/>
    <w:rsid w:val="00EE3F16"/>
    <w:rsid w:val="00EF1DA2"/>
    <w:rsid w:val="00EF5992"/>
    <w:rsid w:val="00F077DC"/>
    <w:rsid w:val="00F1030C"/>
    <w:rsid w:val="00F22B96"/>
    <w:rsid w:val="00F275B5"/>
    <w:rsid w:val="00F50DA3"/>
    <w:rsid w:val="00F8523F"/>
    <w:rsid w:val="00FB54C8"/>
    <w:rsid w:val="00FD24EE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EE37A"/>
  <w15:docId w15:val="{481F0450-E6CD-4D42-B303-BDE27344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CCA"/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5C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2C6C"/>
  </w:style>
  <w:style w:type="paragraph" w:styleId="BlockText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D2C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2C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2C6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2C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2C6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6C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6C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2C6C"/>
  </w:style>
  <w:style w:type="character" w:customStyle="1" w:styleId="DateChar">
    <w:name w:val="Date Char"/>
    <w:basedOn w:val="DefaultParagraphFon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2C6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C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C6C"/>
    <w:rPr>
      <w:rFonts w:asciiTheme="minorHAnsi" w:hAnsiTheme="minorHAnsi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C6C"/>
    <w:rPr>
      <w:rFonts w:asciiTheme="minorHAnsi" w:hAnsiTheme="minorHAnsi"/>
      <w:sz w:val="22"/>
    </w:rPr>
  </w:style>
  <w:style w:type="table" w:styleId="GridTable1Light">
    <w:name w:val="Grid Table 1 Light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D2C6C"/>
  </w:style>
  <w:style w:type="paragraph" w:styleId="HTMLAddress">
    <w:name w:val="HTML Address"/>
    <w:basedOn w:val="Normal"/>
    <w:link w:val="HTMLAddressCh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6C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5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6C"/>
  </w:style>
  <w:style w:type="paragraph" w:styleId="List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DD2C6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6C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C6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2C6C"/>
  </w:style>
  <w:style w:type="table" w:styleId="PlainTable1">
    <w:name w:val="Plain Table 1"/>
    <w:basedOn w:val="TableNormal"/>
    <w:uiPriority w:val="41"/>
    <w:rsid w:val="00DD2C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2C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2C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2C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2C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C6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C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2C6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DD2C6C"/>
    <w:rPr>
      <w:u w:val="dotted"/>
    </w:rPr>
  </w:style>
  <w:style w:type="character" w:styleId="Strong">
    <w:name w:val="Strong"/>
    <w:basedOn w:val="DefaultParagraphFont"/>
    <w:uiPriority w:val="22"/>
    <w:qFormat/>
    <w:rsid w:val="00DD2C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D2C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2C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2C6C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2C6C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2C6C"/>
    <w:pPr>
      <w:widowControl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2C6C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2C6C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2C6C"/>
    <w:pPr>
      <w:widowControl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2C6C"/>
    <w:pPr>
      <w:widowControl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2C6C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2C6C"/>
    <w:pPr>
      <w:widowControl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2C6C"/>
    <w:pPr>
      <w:widowControl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2C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2C6C"/>
    <w:pPr>
      <w:widowControl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2C6C"/>
    <w:pPr>
      <w:widowControl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2C6C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2C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\AppData\Local\Temp\TF0280580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F16A678C2946099664CC9901BE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B8277-4400-4E18-9125-5E0CB1154B60}"/>
      </w:docPartPr>
      <w:docPartBody>
        <w:p w:rsidR="001911E2" w:rsidRDefault="00B16F8B">
          <w:pPr>
            <w:pStyle w:val="C3F16A678C2946099664CC9901BE4EBD"/>
          </w:pPr>
          <w:r>
            <w:t>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8B"/>
    <w:rsid w:val="000B3E65"/>
    <w:rsid w:val="00131CAB"/>
    <w:rsid w:val="001911E2"/>
    <w:rsid w:val="00491101"/>
    <w:rsid w:val="005536F6"/>
    <w:rsid w:val="00B16F8B"/>
    <w:rsid w:val="00B44F8C"/>
    <w:rsid w:val="00C43467"/>
    <w:rsid w:val="00E01B71"/>
    <w:rsid w:val="00F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61FDFB5B834628A2CECFC42B03983B">
    <w:name w:val="6B61FDFB5B834628A2CECFC42B03983B"/>
  </w:style>
  <w:style w:type="paragraph" w:customStyle="1" w:styleId="C3F16A678C2946099664CC9901BE4EBD">
    <w:name w:val="C3F16A678C2946099664CC9901BE4EBD"/>
  </w:style>
  <w:style w:type="paragraph" w:customStyle="1" w:styleId="2338925214F34C8B984EAB2FCFA930D2">
    <w:name w:val="2338925214F34C8B984EAB2FCFA930D2"/>
  </w:style>
  <w:style w:type="paragraph" w:customStyle="1" w:styleId="57F5707ECC8B4A288D617E18E5411752">
    <w:name w:val="57F5707ECC8B4A288D617E18E5411752"/>
  </w:style>
  <w:style w:type="paragraph" w:customStyle="1" w:styleId="C50C3F48A7BC46C592DA3546C4BC5458">
    <w:name w:val="C50C3F48A7BC46C592DA3546C4BC5458"/>
  </w:style>
  <w:style w:type="paragraph" w:customStyle="1" w:styleId="5427FF6EA368433A9054AD85CB804BD0">
    <w:name w:val="5427FF6EA368433A9054AD85CB804BD0"/>
  </w:style>
  <w:style w:type="paragraph" w:customStyle="1" w:styleId="132EF176BF714F1296CEE30E15BA7B57">
    <w:name w:val="132EF176BF714F1296CEE30E15BA7B57"/>
  </w:style>
  <w:style w:type="paragraph" w:customStyle="1" w:styleId="C8A8938FEA6C43338999B1606C925B35">
    <w:name w:val="C8A8938FEA6C43338999B1606C925B35"/>
  </w:style>
  <w:style w:type="paragraph" w:customStyle="1" w:styleId="03B10B030F6E405FB4E672CFF6C0F731">
    <w:name w:val="03B10B030F6E405FB4E672CFF6C0F731"/>
  </w:style>
  <w:style w:type="paragraph" w:customStyle="1" w:styleId="148933FE07B841C5A737E47AEE2B1A7F">
    <w:name w:val="148933FE07B841C5A737E47AEE2B1A7F"/>
  </w:style>
  <w:style w:type="paragraph" w:customStyle="1" w:styleId="1FBA05CEFC1A4971BF477E8D7E26D24A">
    <w:name w:val="1FBA05CEFC1A4971BF477E8D7E26D24A"/>
  </w:style>
  <w:style w:type="paragraph" w:customStyle="1" w:styleId="6A0CE77E7158498FB5235180AD6A5E7B">
    <w:name w:val="6A0CE77E7158498FB5235180AD6A5E7B"/>
  </w:style>
  <w:style w:type="paragraph" w:customStyle="1" w:styleId="918D4992769E4C7982EB45ECDA8D2CBA">
    <w:name w:val="918D4992769E4C7982EB45ECDA8D2CBA"/>
  </w:style>
  <w:style w:type="paragraph" w:customStyle="1" w:styleId="D45383135ED34A91B510B0C3CFC02278">
    <w:name w:val="D45383135ED34A91B510B0C3CFC02278"/>
  </w:style>
  <w:style w:type="paragraph" w:customStyle="1" w:styleId="9038F5A6961D412B8FF438DD195242F7">
    <w:name w:val="9038F5A6961D412B8FF438DD195242F7"/>
  </w:style>
  <w:style w:type="paragraph" w:customStyle="1" w:styleId="D136C94699FB4FAC8AD7DDE9714A0729">
    <w:name w:val="D136C94699FB4FAC8AD7DDE9714A0729"/>
  </w:style>
  <w:style w:type="paragraph" w:customStyle="1" w:styleId="89BE0E63340B4D89B5BA1BB918D24A42">
    <w:name w:val="89BE0E63340B4D89B5BA1BB918D24A42"/>
  </w:style>
  <w:style w:type="paragraph" w:customStyle="1" w:styleId="FF451E054DBF45BBA4D98132F9BD9CE5">
    <w:name w:val="FF451E054DBF45BBA4D98132F9BD9CE5"/>
  </w:style>
  <w:style w:type="paragraph" w:customStyle="1" w:styleId="A6EF42A5F3D849479F957798B9295E9C">
    <w:name w:val="A6EF42A5F3D849479F957798B9295E9C"/>
  </w:style>
  <w:style w:type="paragraph" w:customStyle="1" w:styleId="A903E31C0E8B41668DF597EE0DD752D6">
    <w:name w:val="A903E31C0E8B41668DF597EE0DD752D6"/>
  </w:style>
  <w:style w:type="paragraph" w:customStyle="1" w:styleId="6337F16CE9994469ABB350912CCF4D24">
    <w:name w:val="6337F16CE9994469ABB350912CCF4D24"/>
  </w:style>
  <w:style w:type="paragraph" w:customStyle="1" w:styleId="0425110CC57B4DA5AB9866796A0A28F5">
    <w:name w:val="0425110CC57B4DA5AB9866796A0A28F5"/>
  </w:style>
  <w:style w:type="paragraph" w:customStyle="1" w:styleId="26215093680E4E55B04500DD6AD0D83B">
    <w:name w:val="26215093680E4E55B04500DD6AD0D83B"/>
  </w:style>
  <w:style w:type="paragraph" w:customStyle="1" w:styleId="2C86FABA577E498683EE2680A2A08ACC">
    <w:name w:val="2C86FABA577E498683EE2680A2A08ACC"/>
  </w:style>
  <w:style w:type="paragraph" w:customStyle="1" w:styleId="E77E5E398BF54EDEBFFDC8C56CDFBDC8">
    <w:name w:val="E77E5E398BF54EDEBFFDC8C56CDFBDC8"/>
  </w:style>
  <w:style w:type="paragraph" w:customStyle="1" w:styleId="47A653635A5C4A4C9843AC25234B52F8">
    <w:name w:val="47A653635A5C4A4C9843AC25234B52F8"/>
  </w:style>
  <w:style w:type="paragraph" w:customStyle="1" w:styleId="D62FB68FFA1E4B9392ED5F891873DCDE">
    <w:name w:val="D62FB68FFA1E4B9392ED5F891873DCDE"/>
  </w:style>
  <w:style w:type="paragraph" w:customStyle="1" w:styleId="E67F38B5E08A4E9891C3BB5B57A445AD">
    <w:name w:val="E67F38B5E08A4E9891C3BB5B57A445AD"/>
  </w:style>
  <w:style w:type="paragraph" w:customStyle="1" w:styleId="CC2245E400544337A36E63F44E404D58">
    <w:name w:val="CC2245E400544337A36E63F44E404D58"/>
  </w:style>
  <w:style w:type="paragraph" w:customStyle="1" w:styleId="5A8924CB762A4E43914DE9EE5D3BAB5E">
    <w:name w:val="5A8924CB762A4E43914DE9EE5D3BAB5E"/>
  </w:style>
  <w:style w:type="paragraph" w:customStyle="1" w:styleId="F8C6CE7923DD4186B7D0041479A4CE00">
    <w:name w:val="F8C6CE7923DD4186B7D0041479A4CE00"/>
  </w:style>
  <w:style w:type="paragraph" w:customStyle="1" w:styleId="969BC2B3B1AC4D839FC28F57D52860C5">
    <w:name w:val="969BC2B3B1AC4D839FC28F57D52860C5"/>
  </w:style>
  <w:style w:type="paragraph" w:customStyle="1" w:styleId="286377C81E4045A297EF464BA6D11C0D">
    <w:name w:val="286377C81E4045A297EF464BA6D11C0D"/>
  </w:style>
  <w:style w:type="paragraph" w:customStyle="1" w:styleId="1CE757D6756A46DF92EC7CE217B124E7">
    <w:name w:val="1CE757D6756A46DF92EC7CE217B124E7"/>
  </w:style>
  <w:style w:type="paragraph" w:customStyle="1" w:styleId="D1B0888DAB6B4F4086A0373D68DCC226">
    <w:name w:val="D1B0888DAB6B4F4086A0373D68DCC226"/>
  </w:style>
  <w:style w:type="paragraph" w:customStyle="1" w:styleId="23312C51D70C4EA69CE4C57B6A06B56B">
    <w:name w:val="23312C51D70C4EA69CE4C57B6A06B56B"/>
  </w:style>
  <w:style w:type="paragraph" w:customStyle="1" w:styleId="8629ECF1BAFC4029B0BDF297E1458BB1">
    <w:name w:val="8629ECF1BAFC4029B0BDF297E1458B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TF02805802.dotx</Template>
  <TotalTime>660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Horrell</dc:creator>
  <cp:lastModifiedBy>Jamie Horrell (1000056409)</cp:lastModifiedBy>
  <cp:revision>30</cp:revision>
  <dcterms:created xsi:type="dcterms:W3CDTF">2019-09-10T03:27:00Z</dcterms:created>
  <dcterms:modified xsi:type="dcterms:W3CDTF">2019-09-20T03:04:00Z</dcterms:modified>
</cp:coreProperties>
</file>